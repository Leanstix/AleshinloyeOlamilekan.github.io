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F29B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4717A008" wp14:editId="7063295F">
                <wp:simplePos x="0" y="0"/>
                <wp:positionH relativeFrom="page">
                  <wp:posOffset>0</wp:posOffset>
                </wp:positionH>
                <wp:positionV relativeFrom="paragraph">
                  <wp:posOffset>-402590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6A17C1F" id="Rectangle 1" o:spid="_x0000_s1026" alt="&quot;&quot;" style="position:absolute;margin-left:0;margin-top:-31.7pt;width:221.75pt;height:11in;z-index:-251657210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2681"/>
        <w:gridCol w:w="3690"/>
      </w:tblGrid>
      <w:tr w:rsidR="00CF2BE7" w:rsidRPr="00020BEB" w14:paraId="60DD868F" w14:textId="77777777" w:rsidTr="00875516">
        <w:trPr>
          <w:trHeight w:val="3060"/>
        </w:trPr>
        <w:tc>
          <w:tcPr>
            <w:tcW w:w="3692" w:type="dxa"/>
            <w:vMerge w:val="restart"/>
          </w:tcPr>
          <w:p w14:paraId="26710066" w14:textId="154B4025" w:rsidR="00CF2BE7" w:rsidRDefault="003D23E7" w:rsidP="006C5F9F">
            <w:pPr>
              <w:pStyle w:val="Heading1"/>
            </w:pPr>
            <w:r>
              <w:t>Proffesional summary</w:t>
            </w:r>
          </w:p>
          <w:p w14:paraId="58290598" w14:textId="77777777" w:rsidR="00CF2BE7" w:rsidRDefault="00CF2BE7" w:rsidP="003F1D3E"/>
          <w:p w14:paraId="6A17A751" w14:textId="77777777" w:rsidR="00875516" w:rsidRDefault="003D23E7" w:rsidP="006C5F9F">
            <w:r>
              <w:t>Motivated software developer with a solid foundation in full-stack development and a keen interest in crafting user-friendly digital solutions. Experienced in leading multidisciplinary teams, building dynamic web applications, and optimizing system interfaces. Passionate about leveraging technology to solve real-world challenges.</w:t>
            </w:r>
          </w:p>
          <w:p w14:paraId="38C88F6E" w14:textId="49F8D531" w:rsidR="004004D2" w:rsidRPr="00EF0E02" w:rsidRDefault="00771A46" w:rsidP="006C5F9F">
            <w:r>
              <w:t xml:space="preserve"> </w:t>
            </w:r>
          </w:p>
        </w:tc>
        <w:tc>
          <w:tcPr>
            <w:tcW w:w="737" w:type="dxa"/>
            <w:vMerge w:val="restart"/>
          </w:tcPr>
          <w:p w14:paraId="0133486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76E52CB" w14:textId="235225B9" w:rsidR="34C479AF" w:rsidRDefault="003D23E7" w:rsidP="1461E2F6">
            <w:pPr>
              <w:pStyle w:val="Title"/>
            </w:pPr>
            <w:r>
              <w:t>Aleshinloye Olamilekan</w:t>
            </w:r>
          </w:p>
          <w:p w14:paraId="56324067" w14:textId="718F86CD" w:rsidR="00CF2BE7" w:rsidRPr="00EF0E02" w:rsidRDefault="003D23E7" w:rsidP="004004D2">
            <w:pPr>
              <w:pStyle w:val="Subtitle"/>
            </w:pPr>
            <w:r>
              <w:t>Software Engineer</w:t>
            </w:r>
          </w:p>
        </w:tc>
      </w:tr>
      <w:tr w:rsidR="00CF2BE7" w:rsidRPr="00020BEB" w14:paraId="620CA24C" w14:textId="77777777" w:rsidTr="00875516">
        <w:trPr>
          <w:trHeight w:val="80"/>
        </w:trPr>
        <w:tc>
          <w:tcPr>
            <w:tcW w:w="3692" w:type="dxa"/>
            <w:vMerge/>
          </w:tcPr>
          <w:p w14:paraId="2D7FFF4E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27227A2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000000" w:themeColor="text1"/>
            </w:tcBorders>
          </w:tcPr>
          <w:p w14:paraId="10673298" w14:textId="77777777" w:rsidR="00CF2BE7" w:rsidRPr="00AD590F" w:rsidRDefault="00CF2BE7" w:rsidP="00F46F61"/>
        </w:tc>
      </w:tr>
      <w:tr w:rsidR="00CF2BE7" w:rsidRPr="00020BEB" w14:paraId="2076F7A5" w14:textId="77777777" w:rsidTr="1461E2F6">
        <w:trPr>
          <w:trHeight w:val="432"/>
        </w:trPr>
        <w:tc>
          <w:tcPr>
            <w:tcW w:w="3692" w:type="dxa"/>
            <w:vMerge w:val="restart"/>
          </w:tcPr>
          <w:p w14:paraId="0E0F7637" w14:textId="76D7A599" w:rsidR="00CF2BE7" w:rsidRPr="00020BEB" w:rsidRDefault="006C5F9F" w:rsidP="00875516">
            <w:pPr>
              <w:pStyle w:val="Heading1"/>
            </w:pPr>
            <w:r w:rsidRPr="006C5F9F">
              <w:t>Contact</w:t>
            </w:r>
          </w:p>
          <w:p w14:paraId="19A21C7A" w14:textId="3FD84832" w:rsidR="003D23E7" w:rsidRPr="006C5F9F" w:rsidRDefault="003D23E7" w:rsidP="003D23E7">
            <w:pPr>
              <w:pStyle w:val="ListBullet"/>
            </w:pPr>
            <w:r>
              <w:t>leanstixx@gmail.com</w:t>
            </w:r>
          </w:p>
          <w:p w14:paraId="44D70078" w14:textId="6756834C" w:rsidR="003F1D3E" w:rsidRDefault="003D23E7" w:rsidP="006C5F9F">
            <w:pPr>
              <w:pStyle w:val="ListBullet"/>
            </w:pPr>
            <w:r>
              <w:t>+2348051167192</w:t>
            </w:r>
          </w:p>
          <w:p w14:paraId="7CF7F257" w14:textId="07BB1AA0" w:rsidR="003D23E7" w:rsidRPr="006C5F9F" w:rsidRDefault="003D23E7" w:rsidP="006C5F9F">
            <w:pPr>
              <w:pStyle w:val="ListBullet"/>
            </w:pPr>
            <w:r w:rsidRPr="003D23E7">
              <w:t>https://github.com/Leanstix</w:t>
            </w:r>
          </w:p>
          <w:p w14:paraId="0739E5D6" w14:textId="6F67EF72" w:rsidR="00CF2BE7" w:rsidRDefault="003D23E7" w:rsidP="006C5F9F">
            <w:pPr>
              <w:pStyle w:val="ListBullet"/>
            </w:pPr>
            <w:r>
              <w:t>Ibadan, Oyo state, Nigeria</w:t>
            </w:r>
          </w:p>
          <w:p w14:paraId="7252BC21" w14:textId="450D23E2" w:rsidR="00CF2BE7" w:rsidRDefault="00175051" w:rsidP="00175051">
            <w:pPr>
              <w:pStyle w:val="ListBullet"/>
            </w:pPr>
            <w:r w:rsidRPr="00175051">
              <w:t>https://leanstix.github.io/AleshinloyeOlamilekan.github.io/</w:t>
            </w:r>
          </w:p>
          <w:p w14:paraId="6B083426" w14:textId="77777777" w:rsidR="00CF2BE7" w:rsidRPr="00C822BF" w:rsidRDefault="006C5F9F" w:rsidP="006C5F9F">
            <w:pPr>
              <w:pStyle w:val="Heading1"/>
            </w:pPr>
            <w:r w:rsidRPr="006C5F9F">
              <w:t>Education</w:t>
            </w:r>
          </w:p>
          <w:p w14:paraId="34C580E1" w14:textId="77777777" w:rsidR="00CF2BE7" w:rsidRPr="009B4B3C" w:rsidRDefault="00CF2BE7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17EE00F2" w14:textId="2D62E2E5" w:rsidR="00CF2BE7" w:rsidRPr="00425627" w:rsidRDefault="004004D2" w:rsidP="00425627">
            <w:pPr>
              <w:pStyle w:val="Heading2"/>
              <w:rPr>
                <w:rStyle w:val="NotBold"/>
              </w:rPr>
            </w:pPr>
            <w:r>
              <w:rPr>
                <w:rStyle w:val="NotBold"/>
              </w:rPr>
              <w:t>alx uNIVERSITY OF SOFTWARE ENGINEERING</w:t>
            </w:r>
            <w:r w:rsidR="00540C32">
              <w:rPr>
                <w:rStyle w:val="NotBold"/>
              </w:rPr>
              <w:t>,</w:t>
            </w:r>
          </w:p>
          <w:p w14:paraId="20A70926" w14:textId="0A0CF014" w:rsidR="00CF2BE7" w:rsidRPr="00E06CE9" w:rsidRDefault="004004D2" w:rsidP="00E06CE9">
            <w:r>
              <w:t>FULL STACK SOFTWARE ENGINEERING</w:t>
            </w:r>
          </w:p>
          <w:p w14:paraId="4316CA5A" w14:textId="45E9159A" w:rsidR="00CF2BE7" w:rsidRPr="00E06CE9" w:rsidRDefault="006C5F9F" w:rsidP="00E06CE9">
            <w:r w:rsidRPr="00E06CE9">
              <w:t>20</w:t>
            </w:r>
            <w:r w:rsidR="004004D2">
              <w:t>24</w:t>
            </w:r>
          </w:p>
          <w:p w14:paraId="5C5DA67A" w14:textId="77777777" w:rsidR="00CF2BE7" w:rsidRDefault="00CF2BE7" w:rsidP="00356AB0">
            <w:pPr>
              <w:rPr>
                <w:lang w:val="it-IT"/>
              </w:rPr>
            </w:pPr>
          </w:p>
          <w:p w14:paraId="1794E5CB" w14:textId="77777777" w:rsidR="00356AB0" w:rsidRDefault="00356AB0" w:rsidP="00356AB0">
            <w:pPr>
              <w:rPr>
                <w:lang w:val="it-IT"/>
              </w:rPr>
            </w:pPr>
          </w:p>
          <w:p w14:paraId="46405D69" w14:textId="77777777" w:rsidR="00CF2BE7" w:rsidRDefault="00CF2BE7" w:rsidP="00356AB0">
            <w:pPr>
              <w:rPr>
                <w:lang w:val="it-IT"/>
              </w:rPr>
            </w:pPr>
          </w:p>
          <w:p w14:paraId="2E4C559E" w14:textId="77777777" w:rsidR="00CF2BE7" w:rsidRPr="00C822BF" w:rsidRDefault="006C5F9F" w:rsidP="006C5F9F">
            <w:pPr>
              <w:pStyle w:val="Heading1"/>
            </w:pPr>
            <w:r w:rsidRPr="006C5F9F">
              <w:t>Skills</w:t>
            </w:r>
          </w:p>
          <w:p w14:paraId="417D6B62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038D7868" w14:textId="0E0FD5F7" w:rsidR="006C5F9F" w:rsidRDefault="003D23E7" w:rsidP="006C5F9F">
            <w:pPr>
              <w:pStyle w:val="ListBullet"/>
            </w:pPr>
            <w:r>
              <w:t>JavaScript</w:t>
            </w:r>
          </w:p>
          <w:p w14:paraId="10900B52" w14:textId="7EF1A8D2" w:rsidR="003D23E7" w:rsidRDefault="003D23E7" w:rsidP="006C5F9F">
            <w:pPr>
              <w:pStyle w:val="ListBullet"/>
            </w:pPr>
            <w:r>
              <w:t>TypeScript</w:t>
            </w:r>
          </w:p>
          <w:p w14:paraId="17E68B82" w14:textId="5173FDE3" w:rsidR="003D23E7" w:rsidRDefault="003D23E7" w:rsidP="006C5F9F">
            <w:pPr>
              <w:pStyle w:val="ListBullet"/>
            </w:pPr>
            <w:r>
              <w:t>Python</w:t>
            </w:r>
          </w:p>
          <w:p w14:paraId="69DFC85A" w14:textId="20C5B9BD" w:rsidR="003D23E7" w:rsidRDefault="004004D2" w:rsidP="006C5F9F">
            <w:pPr>
              <w:pStyle w:val="ListBullet"/>
            </w:pPr>
            <w:r>
              <w:t>HTML</w:t>
            </w:r>
          </w:p>
          <w:p w14:paraId="5C7349D2" w14:textId="12E72307" w:rsidR="004004D2" w:rsidRPr="006C5F9F" w:rsidRDefault="004004D2" w:rsidP="006C5F9F">
            <w:pPr>
              <w:pStyle w:val="ListBullet"/>
            </w:pPr>
            <w:r>
              <w:t>CSS</w:t>
            </w:r>
          </w:p>
          <w:p w14:paraId="0A611759" w14:textId="77777777" w:rsidR="004004D2" w:rsidRDefault="004004D2" w:rsidP="004004D2">
            <w:pPr>
              <w:pStyle w:val="ListBullet"/>
            </w:pPr>
            <w:r>
              <w:t>SQL</w:t>
            </w:r>
          </w:p>
          <w:p w14:paraId="636B89C4" w14:textId="77777777" w:rsidR="004004D2" w:rsidRDefault="004004D2" w:rsidP="004004D2">
            <w:pPr>
              <w:pStyle w:val="ListBullet"/>
            </w:pPr>
            <w:r>
              <w:t>POSTGRESQL</w:t>
            </w:r>
          </w:p>
          <w:p w14:paraId="78FFFF58" w14:textId="77777777" w:rsidR="004004D2" w:rsidRDefault="004004D2" w:rsidP="004004D2">
            <w:pPr>
              <w:pStyle w:val="ListBullet"/>
            </w:pPr>
            <w:r>
              <w:t>REACT</w:t>
            </w:r>
          </w:p>
          <w:p w14:paraId="1BBB12B7" w14:textId="77777777" w:rsidR="004004D2" w:rsidRDefault="004004D2" w:rsidP="004004D2">
            <w:pPr>
              <w:pStyle w:val="ListBullet"/>
            </w:pPr>
            <w:r>
              <w:t>NEXT.JS</w:t>
            </w:r>
          </w:p>
          <w:p w14:paraId="0169B429" w14:textId="77777777" w:rsidR="004004D2" w:rsidRDefault="004004D2" w:rsidP="004004D2">
            <w:pPr>
              <w:pStyle w:val="ListBullet"/>
            </w:pPr>
            <w:r>
              <w:t>DJANGO</w:t>
            </w:r>
          </w:p>
          <w:p w14:paraId="4007E92E" w14:textId="77777777" w:rsidR="004004D2" w:rsidRDefault="004004D2" w:rsidP="004004D2">
            <w:pPr>
              <w:pStyle w:val="ListBullet"/>
            </w:pPr>
            <w:r>
              <w:t>GIT</w:t>
            </w:r>
          </w:p>
          <w:p w14:paraId="6F565961" w14:textId="77777777" w:rsidR="004004D2" w:rsidRDefault="004004D2" w:rsidP="004004D2">
            <w:pPr>
              <w:pStyle w:val="ListBullet"/>
            </w:pPr>
            <w:r>
              <w:t>TAILWINDCSS</w:t>
            </w:r>
          </w:p>
          <w:p w14:paraId="012A4900" w14:textId="30758078" w:rsidR="00540C32" w:rsidRPr="00CF2BE7" w:rsidRDefault="00540C32" w:rsidP="004004D2">
            <w:pPr>
              <w:pStyle w:val="ListBullet"/>
            </w:pPr>
            <w:r>
              <w:t>AWS</w:t>
            </w:r>
          </w:p>
        </w:tc>
        <w:tc>
          <w:tcPr>
            <w:tcW w:w="737" w:type="dxa"/>
            <w:vMerge/>
          </w:tcPr>
          <w:p w14:paraId="4E3F3B8C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000000" w:themeColor="text1"/>
            </w:tcBorders>
          </w:tcPr>
          <w:p w14:paraId="6ADC4CB0" w14:textId="77777777" w:rsidR="00CF2BE7" w:rsidRPr="00CA07A7" w:rsidRDefault="00CF2BE7" w:rsidP="00F46F61"/>
        </w:tc>
      </w:tr>
      <w:tr w:rsidR="00CF2BE7" w:rsidRPr="00020BEB" w14:paraId="45B1F202" w14:textId="77777777" w:rsidTr="00875516">
        <w:trPr>
          <w:trHeight w:val="3528"/>
        </w:trPr>
        <w:tc>
          <w:tcPr>
            <w:tcW w:w="3692" w:type="dxa"/>
            <w:vMerge/>
          </w:tcPr>
          <w:p w14:paraId="0F074A96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5C52792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78BE608" w14:textId="77777777" w:rsidR="00CF2BE7" w:rsidRPr="00020BEB" w:rsidRDefault="006C5F9F" w:rsidP="006C5F9F">
            <w:pPr>
              <w:pStyle w:val="Heading1"/>
            </w:pPr>
            <w:r w:rsidRPr="006C5F9F">
              <w:t>Experience</w:t>
            </w:r>
          </w:p>
          <w:p w14:paraId="6D047A26" w14:textId="77777777" w:rsidR="00CF2BE7" w:rsidRDefault="00CF2BE7" w:rsidP="00CF2BE7"/>
          <w:p w14:paraId="5FCEFB50" w14:textId="11B570B8" w:rsidR="006C5F9F" w:rsidRPr="006C5F9F" w:rsidRDefault="003D23E7" w:rsidP="006C5F9F">
            <w:pPr>
              <w:pStyle w:val="Heading2"/>
            </w:pPr>
            <w:r>
              <w:t>Intern</w:t>
            </w:r>
            <w:r w:rsidR="006C5F9F" w:rsidRPr="006C5F9F">
              <w:t xml:space="preserve"> </w:t>
            </w:r>
            <w:r>
              <w:rPr>
                <w:rStyle w:val="NotBold"/>
              </w:rPr>
              <w:t>Analogueshifts(REMOTE)</w:t>
            </w:r>
            <w:r w:rsidR="006C5F9F" w:rsidRPr="006C5F9F">
              <w:rPr>
                <w:rStyle w:val="NotBold"/>
              </w:rPr>
              <w:t>.</w:t>
            </w:r>
          </w:p>
          <w:p w14:paraId="228C217A" w14:textId="51D60E12" w:rsidR="006C5F9F" w:rsidRPr="006C5F9F" w:rsidRDefault="003D23E7" w:rsidP="006C5F9F">
            <w:pPr>
              <w:pStyle w:val="Heading3"/>
            </w:pPr>
            <w:r>
              <w:t>JULY 2024</w:t>
            </w:r>
            <w:r w:rsidR="006C5F9F" w:rsidRPr="006C5F9F">
              <w:t xml:space="preserve"> - </w:t>
            </w:r>
            <w:r>
              <w:t>SEPTEMBER</w:t>
            </w:r>
            <w:r w:rsidR="006C5F9F" w:rsidRPr="006C5F9F">
              <w:t xml:space="preserve"> 20</w:t>
            </w:r>
            <w:r>
              <w:t>24</w:t>
            </w:r>
          </w:p>
          <w:p w14:paraId="2C70C4BE" w14:textId="77777777" w:rsidR="003D23E7" w:rsidRPr="003D23E7" w:rsidRDefault="003D23E7" w:rsidP="003D23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Developed and deployed the frontend of an AI-powered online resume builder using the Next.js framework.</w:t>
            </w:r>
          </w:p>
          <w:p w14:paraId="7D387E51" w14:textId="77777777" w:rsidR="003D23E7" w:rsidRPr="003D23E7" w:rsidRDefault="003D23E7" w:rsidP="003D23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Implemented dynamic data collection for personalized resume generation.</w:t>
            </w:r>
          </w:p>
          <w:p w14:paraId="7B52ECB2" w14:textId="77777777" w:rsidR="003D23E7" w:rsidRPr="003D23E7" w:rsidRDefault="003D23E7" w:rsidP="003D23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Designed and built the frontend of a secure online banking application with a focus on user-friendly interfaces.</w:t>
            </w:r>
          </w:p>
          <w:p w14:paraId="74ED10FF" w14:textId="374F71DC" w:rsidR="00CF2BE7" w:rsidRPr="00CF2BE7" w:rsidRDefault="003D23E7" w:rsidP="003D23E7"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Collaborated with software developers to ensure seamless integration across applications.</w:t>
            </w:r>
          </w:p>
        </w:tc>
      </w:tr>
      <w:tr w:rsidR="00CF2BE7" w:rsidRPr="00020BEB" w14:paraId="44E85D6D" w14:textId="77777777" w:rsidTr="1461E2F6">
        <w:trPr>
          <w:trHeight w:val="180"/>
        </w:trPr>
        <w:tc>
          <w:tcPr>
            <w:tcW w:w="3692" w:type="dxa"/>
            <w:vMerge/>
          </w:tcPr>
          <w:p w14:paraId="569E1BCE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A9D88F4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589BA752" w14:textId="77777777" w:rsidR="00CF2BE7" w:rsidRDefault="00CF2BE7" w:rsidP="00CF2BE7">
            <w:pPr>
              <w:pStyle w:val="Heading1"/>
            </w:pPr>
          </w:p>
        </w:tc>
        <w:tc>
          <w:tcPr>
            <w:tcW w:w="3690" w:type="dxa"/>
          </w:tcPr>
          <w:p w14:paraId="666ED4D8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5D452D4A" w14:textId="77777777" w:rsidTr="00875516">
        <w:trPr>
          <w:trHeight w:val="377"/>
        </w:trPr>
        <w:tc>
          <w:tcPr>
            <w:tcW w:w="3692" w:type="dxa"/>
            <w:vMerge/>
          </w:tcPr>
          <w:p w14:paraId="2154FB36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54360D93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38B39AC4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07B2B0F5" w14:textId="77777777" w:rsidTr="00875516">
        <w:trPr>
          <w:trHeight w:val="3960"/>
        </w:trPr>
        <w:tc>
          <w:tcPr>
            <w:tcW w:w="3692" w:type="dxa"/>
            <w:vMerge/>
          </w:tcPr>
          <w:p w14:paraId="41E752CA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25FE03B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32A10E7" w14:textId="7C7590D6" w:rsidR="006C5F9F" w:rsidRPr="00E06CE9" w:rsidRDefault="003D23E7" w:rsidP="00E06CE9">
            <w:pPr>
              <w:pStyle w:val="Heading2"/>
            </w:pPr>
            <w:r>
              <w:t>ICT Assistant</w:t>
            </w:r>
            <w:r w:rsidR="006C5F9F" w:rsidRPr="00E06CE9">
              <w:t xml:space="preserve"> </w:t>
            </w:r>
            <w:r>
              <w:rPr>
                <w:rStyle w:val="NotBold"/>
              </w:rPr>
              <w:t>ECCOWAS COSMOPOLITAN COLLEGE(HYBRID)</w:t>
            </w:r>
            <w:r w:rsidR="00E06CE9" w:rsidRPr="00E06CE9">
              <w:rPr>
                <w:rStyle w:val="NotBold"/>
              </w:rPr>
              <w:t>.</w:t>
            </w:r>
          </w:p>
          <w:p w14:paraId="4FD71CBF" w14:textId="136448B3" w:rsidR="006C5F9F" w:rsidRPr="006C5F9F" w:rsidRDefault="003D23E7" w:rsidP="006C5F9F">
            <w:pPr>
              <w:pStyle w:val="Heading3"/>
            </w:pPr>
            <w:r>
              <w:t>SEPTEMBER 2021</w:t>
            </w:r>
            <w:r w:rsidR="006C5F9F" w:rsidRPr="006C5F9F">
              <w:t xml:space="preserve"> - Jul</w:t>
            </w:r>
            <w:r>
              <w:t>Y</w:t>
            </w:r>
            <w:r w:rsidR="006C5F9F" w:rsidRPr="006C5F9F">
              <w:t xml:space="preserve"> 20</w:t>
            </w:r>
            <w:r>
              <w:t>24</w:t>
            </w:r>
          </w:p>
          <w:p w14:paraId="01060A35" w14:textId="77777777" w:rsidR="003D23E7" w:rsidRPr="003D23E7" w:rsidRDefault="003D23E7" w:rsidP="003D23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Taught ICT skills to students, enhancing their understanding of modern technology.</w:t>
            </w:r>
          </w:p>
          <w:p w14:paraId="5FC24BC0" w14:textId="77777777" w:rsidR="003D23E7" w:rsidRPr="003D23E7" w:rsidRDefault="003D23E7" w:rsidP="003D23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Designed and developed the frontend for an online school management system, offering secure interfaces for parents to track student performance.</w:t>
            </w:r>
          </w:p>
          <w:p w14:paraId="3BE0DCF1" w14:textId="77777777" w:rsidR="003D23E7" w:rsidRPr="003D23E7" w:rsidRDefault="003D23E7" w:rsidP="003D23E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Integrated APIs for comprehensive operational insights for school administrators.</w:t>
            </w:r>
          </w:p>
          <w:p w14:paraId="0A76B963" w14:textId="3C88E6D6" w:rsidR="00CF2BE7" w:rsidRPr="00CF2BE7" w:rsidRDefault="003D23E7" w:rsidP="003D23E7">
            <w:pPr>
              <w:rPr>
                <w:color w:val="auto"/>
                <w:szCs w:val="20"/>
              </w:rPr>
            </w:pPr>
            <w:r w:rsidRPr="003D23E7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3D23E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Worked collaboratively with developers to ensure seamless application functionality.</w:t>
            </w:r>
          </w:p>
        </w:tc>
      </w:tr>
      <w:tr w:rsidR="003F1D3E" w:rsidRPr="00020BEB" w14:paraId="69DE9E59" w14:textId="77777777" w:rsidTr="00875516">
        <w:trPr>
          <w:trHeight w:val="1845"/>
        </w:trPr>
        <w:tc>
          <w:tcPr>
            <w:tcW w:w="3692" w:type="dxa"/>
            <w:vMerge/>
          </w:tcPr>
          <w:p w14:paraId="6D3B5E00" w14:textId="77777777" w:rsidR="003F1D3E" w:rsidRPr="00CA07A7" w:rsidRDefault="003F1D3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9920C48" w14:textId="77777777" w:rsidR="003F1D3E" w:rsidRPr="00020BEB" w:rsidRDefault="003F1D3E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12EDD763" w14:textId="77777777" w:rsidR="003F1D3E" w:rsidRDefault="003F1D3E" w:rsidP="00CF2BE7">
            <w:pPr>
              <w:pStyle w:val="Heading1"/>
            </w:pPr>
          </w:p>
        </w:tc>
        <w:tc>
          <w:tcPr>
            <w:tcW w:w="3690" w:type="dxa"/>
          </w:tcPr>
          <w:p w14:paraId="496CB167" w14:textId="77777777" w:rsidR="003F1D3E" w:rsidRDefault="003F1D3E" w:rsidP="00CF2BE7">
            <w:pPr>
              <w:pStyle w:val="Heading1"/>
            </w:pPr>
          </w:p>
        </w:tc>
      </w:tr>
    </w:tbl>
    <w:p w14:paraId="51F535A3" w14:textId="52D9B3EC" w:rsidR="00871DB8" w:rsidRPr="00020BEB" w:rsidRDefault="00871DB8" w:rsidP="003D23E7">
      <w:pPr>
        <w:tabs>
          <w:tab w:val="left" w:pos="6887"/>
        </w:tabs>
        <w:rPr>
          <w:color w:val="auto"/>
        </w:rPr>
      </w:pPr>
    </w:p>
    <w:sectPr w:rsidR="00871DB8" w:rsidRPr="00020BEB" w:rsidSect="00875516">
      <w:pgSz w:w="12240" w:h="15840" w:code="1"/>
      <w:pgMar w:top="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1162" w14:textId="77777777" w:rsidR="0047075C" w:rsidRDefault="0047075C" w:rsidP="00AA35A8">
      <w:pPr>
        <w:spacing w:line="240" w:lineRule="auto"/>
      </w:pPr>
      <w:r>
        <w:separator/>
      </w:r>
    </w:p>
  </w:endnote>
  <w:endnote w:type="continuationSeparator" w:id="0">
    <w:p w14:paraId="659950B2" w14:textId="77777777" w:rsidR="0047075C" w:rsidRDefault="0047075C" w:rsidP="00AA35A8">
      <w:pPr>
        <w:spacing w:line="240" w:lineRule="auto"/>
      </w:pPr>
      <w:r>
        <w:continuationSeparator/>
      </w:r>
    </w:p>
  </w:endnote>
  <w:endnote w:type="continuationNotice" w:id="1">
    <w:p w14:paraId="011987A0" w14:textId="77777777" w:rsidR="0047075C" w:rsidRDefault="004707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3FFE" w14:textId="77777777" w:rsidR="0047075C" w:rsidRDefault="0047075C" w:rsidP="00AA35A8">
      <w:pPr>
        <w:spacing w:line="240" w:lineRule="auto"/>
      </w:pPr>
      <w:r>
        <w:separator/>
      </w:r>
    </w:p>
  </w:footnote>
  <w:footnote w:type="continuationSeparator" w:id="0">
    <w:p w14:paraId="23C7EECB" w14:textId="77777777" w:rsidR="0047075C" w:rsidRDefault="0047075C" w:rsidP="00AA35A8">
      <w:pPr>
        <w:spacing w:line="240" w:lineRule="auto"/>
      </w:pPr>
      <w:r>
        <w:continuationSeparator/>
      </w:r>
    </w:p>
  </w:footnote>
  <w:footnote w:type="continuationNotice" w:id="1">
    <w:p w14:paraId="262050D6" w14:textId="77777777" w:rsidR="0047075C" w:rsidRDefault="0047075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E7"/>
    <w:rsid w:val="0000752A"/>
    <w:rsid w:val="000108D2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75051"/>
    <w:rsid w:val="00194704"/>
    <w:rsid w:val="001A09EE"/>
    <w:rsid w:val="001B160B"/>
    <w:rsid w:val="001E267E"/>
    <w:rsid w:val="00203213"/>
    <w:rsid w:val="002236D5"/>
    <w:rsid w:val="0023757B"/>
    <w:rsid w:val="00243756"/>
    <w:rsid w:val="00253CBD"/>
    <w:rsid w:val="0027193E"/>
    <w:rsid w:val="002A7891"/>
    <w:rsid w:val="002C4E0C"/>
    <w:rsid w:val="002D0D30"/>
    <w:rsid w:val="002D178C"/>
    <w:rsid w:val="002E7306"/>
    <w:rsid w:val="00331DCE"/>
    <w:rsid w:val="00334FEA"/>
    <w:rsid w:val="00343C48"/>
    <w:rsid w:val="003514CA"/>
    <w:rsid w:val="00352A17"/>
    <w:rsid w:val="00356AB0"/>
    <w:rsid w:val="003877F8"/>
    <w:rsid w:val="003904BF"/>
    <w:rsid w:val="00391BEA"/>
    <w:rsid w:val="003A3587"/>
    <w:rsid w:val="003B351B"/>
    <w:rsid w:val="003B4AEF"/>
    <w:rsid w:val="003B7F92"/>
    <w:rsid w:val="003D23E7"/>
    <w:rsid w:val="003F1D3E"/>
    <w:rsid w:val="004004D2"/>
    <w:rsid w:val="0041245C"/>
    <w:rsid w:val="00413BF1"/>
    <w:rsid w:val="00415CF3"/>
    <w:rsid w:val="00425627"/>
    <w:rsid w:val="00427300"/>
    <w:rsid w:val="00441728"/>
    <w:rsid w:val="00453A7B"/>
    <w:rsid w:val="00457ADE"/>
    <w:rsid w:val="00462350"/>
    <w:rsid w:val="00463060"/>
    <w:rsid w:val="00464B92"/>
    <w:rsid w:val="00470744"/>
    <w:rsid w:val="0047075C"/>
    <w:rsid w:val="00476CD2"/>
    <w:rsid w:val="004936B2"/>
    <w:rsid w:val="004A28EA"/>
    <w:rsid w:val="004D5532"/>
    <w:rsid w:val="005138CD"/>
    <w:rsid w:val="00524297"/>
    <w:rsid w:val="005273AD"/>
    <w:rsid w:val="00537559"/>
    <w:rsid w:val="00540C32"/>
    <w:rsid w:val="00552CAA"/>
    <w:rsid w:val="00572E23"/>
    <w:rsid w:val="00580B36"/>
    <w:rsid w:val="00580FD9"/>
    <w:rsid w:val="00583F2A"/>
    <w:rsid w:val="005C70CA"/>
    <w:rsid w:val="00607A35"/>
    <w:rsid w:val="00626B3C"/>
    <w:rsid w:val="00660FBB"/>
    <w:rsid w:val="00661692"/>
    <w:rsid w:val="0069541B"/>
    <w:rsid w:val="006A1E18"/>
    <w:rsid w:val="006A37C0"/>
    <w:rsid w:val="006C5F9F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E3DA2"/>
    <w:rsid w:val="00800960"/>
    <w:rsid w:val="00831977"/>
    <w:rsid w:val="008362F3"/>
    <w:rsid w:val="008377D9"/>
    <w:rsid w:val="00850571"/>
    <w:rsid w:val="008506D1"/>
    <w:rsid w:val="00857F29"/>
    <w:rsid w:val="00863E44"/>
    <w:rsid w:val="00871DB8"/>
    <w:rsid w:val="00875516"/>
    <w:rsid w:val="00887D5D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33EF6"/>
    <w:rsid w:val="009529EB"/>
    <w:rsid w:val="00973FF7"/>
    <w:rsid w:val="00975E79"/>
    <w:rsid w:val="009805B1"/>
    <w:rsid w:val="009B4B3C"/>
    <w:rsid w:val="009B55A3"/>
    <w:rsid w:val="009D646A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3459"/>
    <w:rsid w:val="00B04123"/>
    <w:rsid w:val="00B06922"/>
    <w:rsid w:val="00B20F64"/>
    <w:rsid w:val="00B30B74"/>
    <w:rsid w:val="00B361E0"/>
    <w:rsid w:val="00B42685"/>
    <w:rsid w:val="00B51639"/>
    <w:rsid w:val="00B64F9B"/>
    <w:rsid w:val="00B65B45"/>
    <w:rsid w:val="00B75292"/>
    <w:rsid w:val="00B8453F"/>
    <w:rsid w:val="00B85473"/>
    <w:rsid w:val="00B86C53"/>
    <w:rsid w:val="00BE446F"/>
    <w:rsid w:val="00BE5968"/>
    <w:rsid w:val="00BF3DBB"/>
    <w:rsid w:val="00C0565B"/>
    <w:rsid w:val="00C163A1"/>
    <w:rsid w:val="00C62E97"/>
    <w:rsid w:val="00C822BF"/>
    <w:rsid w:val="00C90004"/>
    <w:rsid w:val="00CA07A7"/>
    <w:rsid w:val="00CA61BE"/>
    <w:rsid w:val="00CB1800"/>
    <w:rsid w:val="00CB3E40"/>
    <w:rsid w:val="00CF22B3"/>
    <w:rsid w:val="00CF2BE7"/>
    <w:rsid w:val="00D00780"/>
    <w:rsid w:val="00D00CD9"/>
    <w:rsid w:val="00D15AAE"/>
    <w:rsid w:val="00D22971"/>
    <w:rsid w:val="00D3419C"/>
    <w:rsid w:val="00D60B19"/>
    <w:rsid w:val="00D82BD0"/>
    <w:rsid w:val="00D86385"/>
    <w:rsid w:val="00D95726"/>
    <w:rsid w:val="00DA4B7F"/>
    <w:rsid w:val="00DB472D"/>
    <w:rsid w:val="00DC4FED"/>
    <w:rsid w:val="00DD758E"/>
    <w:rsid w:val="00DE5F88"/>
    <w:rsid w:val="00DF2298"/>
    <w:rsid w:val="00DF56E6"/>
    <w:rsid w:val="00E067BA"/>
    <w:rsid w:val="00E06CE9"/>
    <w:rsid w:val="00E147DE"/>
    <w:rsid w:val="00E360EA"/>
    <w:rsid w:val="00E77096"/>
    <w:rsid w:val="00E80D10"/>
    <w:rsid w:val="00EA7A22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732FF"/>
    <w:rsid w:val="00FA1C9A"/>
    <w:rsid w:val="00FD56F7"/>
    <w:rsid w:val="00FD73C5"/>
    <w:rsid w:val="00FF5EC5"/>
    <w:rsid w:val="1461E2F6"/>
    <w:rsid w:val="34C479AF"/>
    <w:rsid w:val="5FE412E0"/>
    <w:rsid w:val="68088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E65E"/>
  <w15:chartTrackingRefBased/>
  <w15:docId w15:val="{03709B3E-D72D-434A-A0CB-89E5AAF3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\AppData\Roaming\Microsoft\Templates\Color%20block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6E9C11-7EA5-477D-9B95-C6785A9AA8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5B97B73-43FC-4E43-9534-08F32B6CE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C0D372-28D0-4A7F-8DC2-036EF5C5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</Template>
  <TotalTime>43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lean stixx</cp:lastModifiedBy>
  <cp:revision>4</cp:revision>
  <dcterms:created xsi:type="dcterms:W3CDTF">2024-11-20T09:32:00Z</dcterms:created>
  <dcterms:modified xsi:type="dcterms:W3CDTF">2025-01-15T11:12:00Z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